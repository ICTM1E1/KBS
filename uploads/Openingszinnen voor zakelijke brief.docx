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ED3" w:rsidRPr="00297ED3" w:rsidRDefault="00297ED3" w:rsidP="00297ED3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nl-NL"/>
        </w:rPr>
      </w:pPr>
      <w:r w:rsidRPr="00297ED3">
        <w:rPr>
          <w:rFonts w:ascii="Times New Roman" w:eastAsia="Times New Roman" w:hAnsi="Times New Roman"/>
          <w:b/>
          <w:bCs/>
          <w:sz w:val="24"/>
          <w:szCs w:val="24"/>
          <w:lang w:eastAsia="nl-NL"/>
        </w:rPr>
        <w:t xml:space="preserve">Verwijzing </w:t>
      </w:r>
    </w:p>
    <w:p w:rsidR="00297ED3" w:rsidRPr="00297ED3" w:rsidRDefault="00297ED3" w:rsidP="00297E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nl-NL"/>
        </w:rPr>
      </w:pPr>
      <w:r w:rsidRPr="00297ED3">
        <w:rPr>
          <w:rFonts w:ascii="Times New Roman" w:eastAsia="Times New Roman" w:hAnsi="Times New Roman"/>
          <w:sz w:val="24"/>
          <w:szCs w:val="24"/>
          <w:lang w:eastAsia="nl-NL"/>
        </w:rPr>
        <w:t xml:space="preserve">Refererend aan [onderwerp]. </w:t>
      </w:r>
    </w:p>
    <w:p w:rsidR="00297ED3" w:rsidRPr="00297ED3" w:rsidRDefault="00297ED3" w:rsidP="00297E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nl-NL"/>
        </w:rPr>
      </w:pPr>
      <w:r w:rsidRPr="00297ED3">
        <w:rPr>
          <w:rFonts w:ascii="Times New Roman" w:eastAsia="Times New Roman" w:hAnsi="Times New Roman"/>
          <w:sz w:val="24"/>
          <w:szCs w:val="24"/>
          <w:lang w:eastAsia="nl-NL"/>
        </w:rPr>
        <w:t xml:space="preserve">Met referte aan [onderwerp]. </w:t>
      </w:r>
    </w:p>
    <w:p w:rsidR="00297ED3" w:rsidRPr="00297ED3" w:rsidRDefault="00297ED3" w:rsidP="00297E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nl-NL"/>
        </w:rPr>
      </w:pPr>
      <w:r w:rsidRPr="00297ED3">
        <w:rPr>
          <w:rFonts w:ascii="Times New Roman" w:eastAsia="Times New Roman" w:hAnsi="Times New Roman"/>
          <w:sz w:val="24"/>
          <w:szCs w:val="24"/>
          <w:lang w:eastAsia="nl-NL"/>
        </w:rPr>
        <w:t xml:space="preserve">In aansluiting op / aan [onderwerp]. </w:t>
      </w:r>
    </w:p>
    <w:p w:rsidR="00297ED3" w:rsidRPr="00297ED3" w:rsidRDefault="00297ED3" w:rsidP="00297E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nl-NL"/>
        </w:rPr>
      </w:pPr>
      <w:r w:rsidRPr="00297ED3">
        <w:rPr>
          <w:rFonts w:ascii="Times New Roman" w:eastAsia="Times New Roman" w:hAnsi="Times New Roman"/>
          <w:sz w:val="24"/>
          <w:szCs w:val="24"/>
          <w:lang w:eastAsia="nl-NL"/>
        </w:rPr>
        <w:t xml:space="preserve">Naar aanleiding van [onderwerp]. </w:t>
      </w:r>
    </w:p>
    <w:p w:rsidR="00297ED3" w:rsidRPr="00297ED3" w:rsidRDefault="00297ED3" w:rsidP="00297E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nl-NL"/>
        </w:rPr>
      </w:pPr>
      <w:r w:rsidRPr="00297ED3">
        <w:rPr>
          <w:rFonts w:ascii="Times New Roman" w:eastAsia="Times New Roman" w:hAnsi="Times New Roman"/>
          <w:sz w:val="24"/>
          <w:szCs w:val="24"/>
          <w:lang w:eastAsia="nl-NL"/>
        </w:rPr>
        <w:t xml:space="preserve">Onder verwijzing naar [onderwerp]. </w:t>
      </w:r>
    </w:p>
    <w:p w:rsidR="00297ED3" w:rsidRPr="00297ED3" w:rsidRDefault="00297ED3" w:rsidP="00297E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nl-NL"/>
        </w:rPr>
      </w:pPr>
      <w:r w:rsidRPr="00297ED3">
        <w:rPr>
          <w:rFonts w:ascii="Times New Roman" w:eastAsia="Times New Roman" w:hAnsi="Times New Roman"/>
          <w:sz w:val="24"/>
          <w:szCs w:val="24"/>
          <w:lang w:eastAsia="nl-NL"/>
        </w:rPr>
        <w:t>In antwoord op uw brief van [datum] delen wij u mede [mededeling].</w:t>
      </w:r>
    </w:p>
    <w:p w:rsidR="00297ED3" w:rsidRPr="00297ED3" w:rsidRDefault="00297ED3" w:rsidP="00297E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nl-NL"/>
        </w:rPr>
      </w:pPr>
      <w:r w:rsidRPr="00297ED3">
        <w:rPr>
          <w:rFonts w:ascii="Times New Roman" w:eastAsia="Times New Roman" w:hAnsi="Times New Roman"/>
          <w:sz w:val="24"/>
          <w:szCs w:val="24"/>
          <w:lang w:eastAsia="nl-NL"/>
        </w:rPr>
        <w:t>In vervolg op onze brief van [datum].</w:t>
      </w:r>
    </w:p>
    <w:p w:rsidR="00297ED3" w:rsidRPr="00297ED3" w:rsidRDefault="00297ED3" w:rsidP="00297E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nl-NL"/>
        </w:rPr>
      </w:pPr>
      <w:r w:rsidRPr="00297ED3">
        <w:rPr>
          <w:rFonts w:ascii="Times New Roman" w:eastAsia="Times New Roman" w:hAnsi="Times New Roman"/>
          <w:sz w:val="24"/>
          <w:szCs w:val="24"/>
          <w:lang w:eastAsia="nl-NL"/>
        </w:rPr>
        <w:t>Onder verwijzing naar onze vroegere correspondentie [onderwerp brief].</w:t>
      </w:r>
    </w:p>
    <w:p w:rsidR="00297ED3" w:rsidRPr="00297ED3" w:rsidRDefault="00297ED3" w:rsidP="00297E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nl-NL"/>
        </w:rPr>
      </w:pPr>
      <w:r w:rsidRPr="00297ED3">
        <w:rPr>
          <w:rFonts w:ascii="Times New Roman" w:eastAsia="Times New Roman" w:hAnsi="Times New Roman"/>
          <w:sz w:val="24"/>
          <w:szCs w:val="24"/>
          <w:lang w:eastAsia="nl-NL"/>
        </w:rPr>
        <w:t>Refererend aan ons telefoongesprek van heden bevestigen wij [onderwerp brief].</w:t>
      </w:r>
    </w:p>
    <w:p w:rsidR="00297ED3" w:rsidRPr="00297ED3" w:rsidRDefault="00297ED3" w:rsidP="00297E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nl-NL"/>
        </w:rPr>
      </w:pPr>
      <w:r w:rsidRPr="00297ED3">
        <w:rPr>
          <w:rFonts w:ascii="Times New Roman" w:eastAsia="Times New Roman" w:hAnsi="Times New Roman"/>
          <w:sz w:val="24"/>
          <w:szCs w:val="24"/>
          <w:lang w:eastAsia="nl-NL"/>
        </w:rPr>
        <w:t>In aansluiting op ons telefoongesprek van datum bevestigen wij [onderwerp brief].</w:t>
      </w:r>
    </w:p>
    <w:p w:rsidR="00297ED3" w:rsidRPr="00297ED3" w:rsidRDefault="00297ED3" w:rsidP="00297E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nl-NL"/>
        </w:rPr>
      </w:pPr>
      <w:r w:rsidRPr="00297ED3">
        <w:rPr>
          <w:rFonts w:ascii="Times New Roman" w:eastAsia="Times New Roman" w:hAnsi="Times New Roman"/>
          <w:sz w:val="24"/>
          <w:szCs w:val="24"/>
          <w:lang w:eastAsia="nl-NL"/>
        </w:rPr>
        <w:t>Onder verwijzing naar het telefoongesprek van vandaag bevestigen wij [onderwerp brief].</w:t>
      </w:r>
    </w:p>
    <w:p w:rsidR="00297ED3" w:rsidRPr="00297ED3" w:rsidRDefault="00297ED3" w:rsidP="00297E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nl-NL"/>
        </w:rPr>
      </w:pPr>
      <w:r w:rsidRPr="00297ED3">
        <w:rPr>
          <w:rFonts w:ascii="Times New Roman" w:eastAsia="Times New Roman" w:hAnsi="Times New Roman"/>
          <w:sz w:val="24"/>
          <w:szCs w:val="24"/>
          <w:lang w:eastAsia="nl-NL"/>
        </w:rPr>
        <w:t>Ter bevestiging van ons telefonisch onderhoud [onderwerp brief].</w:t>
      </w:r>
    </w:p>
    <w:p w:rsidR="00297ED3" w:rsidRPr="00297ED3" w:rsidRDefault="00297ED3" w:rsidP="00297E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nl-NL"/>
        </w:rPr>
      </w:pPr>
      <w:r w:rsidRPr="00297ED3">
        <w:rPr>
          <w:rFonts w:ascii="Times New Roman" w:eastAsia="Times New Roman" w:hAnsi="Times New Roman"/>
          <w:sz w:val="24"/>
          <w:szCs w:val="24"/>
          <w:lang w:eastAsia="nl-NL"/>
        </w:rPr>
        <w:t>In navolging op het telefoongesprek van [datum] willen wij u [onderwerp brief].</w:t>
      </w:r>
    </w:p>
    <w:p w:rsidR="00297ED3" w:rsidRPr="00297ED3" w:rsidRDefault="00297ED3" w:rsidP="00297E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nl-NL"/>
        </w:rPr>
      </w:pPr>
      <w:r w:rsidRPr="00297ED3">
        <w:rPr>
          <w:rFonts w:ascii="Times New Roman" w:eastAsia="Times New Roman" w:hAnsi="Times New Roman"/>
          <w:sz w:val="24"/>
          <w:szCs w:val="24"/>
          <w:lang w:eastAsia="nl-NL"/>
        </w:rPr>
        <w:t>Met referte aan ons telefonisch onderhoud van vandaag bevestigen wij het volgende: [onderwerp brief].</w:t>
      </w:r>
    </w:p>
    <w:p w:rsidR="00297ED3" w:rsidRPr="00297ED3" w:rsidRDefault="00297ED3" w:rsidP="00297ED3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nl-NL"/>
        </w:rPr>
      </w:pPr>
      <w:r w:rsidRPr="00297ED3">
        <w:rPr>
          <w:rFonts w:ascii="Times New Roman" w:eastAsia="Times New Roman" w:hAnsi="Times New Roman"/>
          <w:b/>
          <w:bCs/>
          <w:sz w:val="24"/>
          <w:szCs w:val="24"/>
          <w:lang w:eastAsia="nl-NL"/>
        </w:rPr>
        <w:t>Kennisneming</w:t>
      </w:r>
    </w:p>
    <w:p w:rsidR="00297ED3" w:rsidRPr="00297ED3" w:rsidRDefault="00297ED3" w:rsidP="00297E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nl-NL"/>
        </w:rPr>
      </w:pPr>
      <w:r w:rsidRPr="00297ED3">
        <w:rPr>
          <w:rFonts w:ascii="Times New Roman" w:eastAsia="Times New Roman" w:hAnsi="Times New Roman"/>
          <w:sz w:val="24"/>
          <w:szCs w:val="24"/>
          <w:lang w:eastAsia="nl-NL"/>
        </w:rPr>
        <w:t>Met belangstelling namen wij kennis van [onderwerp].</w:t>
      </w:r>
    </w:p>
    <w:p w:rsidR="00297ED3" w:rsidRPr="00297ED3" w:rsidRDefault="00297ED3" w:rsidP="00297E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nl-NL"/>
        </w:rPr>
      </w:pPr>
      <w:r w:rsidRPr="00297ED3">
        <w:rPr>
          <w:rFonts w:ascii="Times New Roman" w:eastAsia="Times New Roman" w:hAnsi="Times New Roman"/>
          <w:sz w:val="24"/>
          <w:szCs w:val="24"/>
          <w:lang w:eastAsia="nl-NL"/>
        </w:rPr>
        <w:t>Met interesse hebben wij kennis genomen van uw brief van [datum].</w:t>
      </w:r>
    </w:p>
    <w:p w:rsidR="00297ED3" w:rsidRPr="00297ED3" w:rsidRDefault="00297ED3" w:rsidP="00297ED3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nl-NL"/>
        </w:rPr>
      </w:pPr>
      <w:r w:rsidRPr="00297ED3">
        <w:rPr>
          <w:rFonts w:ascii="Times New Roman" w:eastAsia="Times New Roman" w:hAnsi="Times New Roman"/>
          <w:b/>
          <w:bCs/>
          <w:sz w:val="24"/>
          <w:szCs w:val="24"/>
          <w:lang w:eastAsia="nl-NL"/>
        </w:rPr>
        <w:t>Dankbetuiging</w:t>
      </w:r>
    </w:p>
    <w:p w:rsidR="00297ED3" w:rsidRPr="00297ED3" w:rsidRDefault="00297ED3" w:rsidP="00297E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nl-NL"/>
        </w:rPr>
      </w:pPr>
      <w:r w:rsidRPr="00297ED3">
        <w:rPr>
          <w:rFonts w:ascii="Times New Roman" w:eastAsia="Times New Roman" w:hAnsi="Times New Roman"/>
          <w:sz w:val="24"/>
          <w:szCs w:val="24"/>
          <w:lang w:eastAsia="nl-NL"/>
        </w:rPr>
        <w:t>Wij danken u voor uw brief van [datum].</w:t>
      </w:r>
    </w:p>
    <w:p w:rsidR="00297ED3" w:rsidRPr="00297ED3" w:rsidRDefault="00297ED3" w:rsidP="00297E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nl-NL"/>
        </w:rPr>
      </w:pPr>
      <w:r w:rsidRPr="00297ED3">
        <w:rPr>
          <w:rFonts w:ascii="Times New Roman" w:eastAsia="Times New Roman" w:hAnsi="Times New Roman"/>
          <w:sz w:val="24"/>
          <w:szCs w:val="24"/>
          <w:lang w:eastAsia="nl-NL"/>
        </w:rPr>
        <w:t xml:space="preserve">Hartelijk dank voor uw brief van [datum]. </w:t>
      </w:r>
    </w:p>
    <w:p w:rsidR="00297ED3" w:rsidRPr="00297ED3" w:rsidRDefault="00297ED3" w:rsidP="00297E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nl-NL"/>
        </w:rPr>
      </w:pPr>
      <w:r w:rsidRPr="00297ED3">
        <w:rPr>
          <w:rFonts w:ascii="Times New Roman" w:eastAsia="Times New Roman" w:hAnsi="Times New Roman"/>
          <w:sz w:val="24"/>
          <w:szCs w:val="24"/>
          <w:lang w:eastAsia="nl-NL"/>
        </w:rPr>
        <w:t>Hartelijk bedankt voor uw brief betreffende [onderwerp brief].</w:t>
      </w:r>
    </w:p>
    <w:p w:rsidR="00297ED3" w:rsidRPr="00297ED3" w:rsidRDefault="00297ED3" w:rsidP="00297E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nl-NL"/>
        </w:rPr>
      </w:pPr>
      <w:r w:rsidRPr="00297ED3">
        <w:rPr>
          <w:rFonts w:ascii="Times New Roman" w:eastAsia="Times New Roman" w:hAnsi="Times New Roman"/>
          <w:sz w:val="24"/>
          <w:szCs w:val="24"/>
          <w:lang w:eastAsia="nl-NL"/>
        </w:rPr>
        <w:t>Hartelijk dank voor uw brief van [datum] betreffende [onderwerp brief].</w:t>
      </w:r>
    </w:p>
    <w:p w:rsidR="00297ED3" w:rsidRPr="00297ED3" w:rsidRDefault="00297ED3" w:rsidP="00297E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nl-NL"/>
        </w:rPr>
      </w:pPr>
      <w:r w:rsidRPr="00297ED3">
        <w:rPr>
          <w:rFonts w:ascii="Times New Roman" w:eastAsia="Times New Roman" w:hAnsi="Times New Roman"/>
          <w:sz w:val="24"/>
          <w:szCs w:val="24"/>
          <w:lang w:eastAsia="nl-NL"/>
        </w:rPr>
        <w:t>Vriendelijk bedankt voor uw reactie over [onderwerp reactie].</w:t>
      </w:r>
    </w:p>
    <w:p w:rsidR="00297ED3" w:rsidRPr="00297ED3" w:rsidRDefault="00297ED3" w:rsidP="00297E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nl-NL"/>
        </w:rPr>
      </w:pPr>
      <w:r w:rsidRPr="00297ED3">
        <w:rPr>
          <w:rFonts w:ascii="Times New Roman" w:eastAsia="Times New Roman" w:hAnsi="Times New Roman"/>
          <w:sz w:val="24"/>
          <w:szCs w:val="24"/>
          <w:lang w:eastAsia="nl-NL"/>
        </w:rPr>
        <w:t>Bedankt voor uw brief van [datum] waarin u [onderwerp brief].</w:t>
      </w:r>
    </w:p>
    <w:p w:rsidR="00297ED3" w:rsidRPr="00297ED3" w:rsidRDefault="00297ED3" w:rsidP="00297E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nl-NL"/>
        </w:rPr>
      </w:pPr>
      <w:r w:rsidRPr="00297ED3">
        <w:rPr>
          <w:rFonts w:ascii="Times New Roman" w:eastAsia="Times New Roman" w:hAnsi="Times New Roman"/>
          <w:sz w:val="24"/>
          <w:szCs w:val="24"/>
          <w:lang w:eastAsia="nl-NL"/>
        </w:rPr>
        <w:t>Hartelijk dank voor uw brief waarin u [onderwerp brief].</w:t>
      </w:r>
    </w:p>
    <w:p w:rsidR="00297ED3" w:rsidRPr="00297ED3" w:rsidRDefault="00297ED3" w:rsidP="00297E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nl-NL"/>
        </w:rPr>
      </w:pPr>
      <w:r w:rsidRPr="00297ED3">
        <w:rPr>
          <w:rFonts w:ascii="Times New Roman" w:eastAsia="Times New Roman" w:hAnsi="Times New Roman"/>
          <w:sz w:val="24"/>
          <w:szCs w:val="24"/>
          <w:lang w:eastAsia="nl-NL"/>
        </w:rPr>
        <w:t>Bedankt voor uw brief van [datum] waarin u aangeeft [onderwerp brief].</w:t>
      </w:r>
    </w:p>
    <w:p w:rsidR="00297ED3" w:rsidRPr="00297ED3" w:rsidRDefault="00297ED3" w:rsidP="00297E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nl-NL"/>
        </w:rPr>
      </w:pPr>
      <w:r w:rsidRPr="00297ED3">
        <w:rPr>
          <w:rFonts w:ascii="Times New Roman" w:eastAsia="Times New Roman" w:hAnsi="Times New Roman"/>
          <w:sz w:val="24"/>
          <w:szCs w:val="24"/>
          <w:lang w:eastAsia="nl-NL"/>
        </w:rPr>
        <w:t>Graag willen wij u bedanken voor uw brief van [datum].</w:t>
      </w:r>
    </w:p>
    <w:p w:rsidR="00297ED3" w:rsidRPr="00297ED3" w:rsidRDefault="00297ED3" w:rsidP="00297E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nl-NL"/>
        </w:rPr>
      </w:pPr>
      <w:r w:rsidRPr="00297ED3">
        <w:rPr>
          <w:rFonts w:ascii="Times New Roman" w:eastAsia="Times New Roman" w:hAnsi="Times New Roman"/>
          <w:sz w:val="24"/>
          <w:szCs w:val="24"/>
          <w:lang w:eastAsia="nl-NL"/>
        </w:rPr>
        <w:t>Wij stellen het zeer op prijs dat u de moeite heeft genomen ons te schrijven.</w:t>
      </w:r>
    </w:p>
    <w:p w:rsidR="00297ED3" w:rsidRPr="00297ED3" w:rsidRDefault="00297ED3" w:rsidP="00297ED3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nl-NL"/>
        </w:rPr>
      </w:pPr>
      <w:r w:rsidRPr="00297ED3">
        <w:rPr>
          <w:rFonts w:ascii="Times New Roman" w:eastAsia="Times New Roman" w:hAnsi="Times New Roman"/>
          <w:b/>
          <w:bCs/>
          <w:sz w:val="24"/>
          <w:szCs w:val="24"/>
          <w:lang w:eastAsia="nl-NL"/>
        </w:rPr>
        <w:t>Bevestiging</w:t>
      </w:r>
    </w:p>
    <w:p w:rsidR="00297ED3" w:rsidRPr="00297ED3" w:rsidRDefault="00297ED3" w:rsidP="00297E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nl-NL"/>
        </w:rPr>
      </w:pPr>
      <w:r w:rsidRPr="00297ED3">
        <w:rPr>
          <w:rFonts w:ascii="Times New Roman" w:eastAsia="Times New Roman" w:hAnsi="Times New Roman"/>
          <w:sz w:val="24"/>
          <w:szCs w:val="24"/>
          <w:lang w:eastAsia="nl-NL"/>
        </w:rPr>
        <w:t>Hierbij bevestigen wij de ontvangst van uw brief van [datum].</w:t>
      </w:r>
    </w:p>
    <w:p w:rsidR="00297ED3" w:rsidRPr="00297ED3" w:rsidRDefault="00297ED3" w:rsidP="00297E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nl-NL"/>
        </w:rPr>
      </w:pPr>
      <w:r w:rsidRPr="00297ED3">
        <w:rPr>
          <w:rFonts w:ascii="Times New Roman" w:eastAsia="Times New Roman" w:hAnsi="Times New Roman"/>
          <w:sz w:val="24"/>
          <w:szCs w:val="24"/>
          <w:lang w:eastAsia="nl-NL"/>
        </w:rPr>
        <w:t>Wij bevestigen de ontvangst van uw brief [datum].</w:t>
      </w:r>
    </w:p>
    <w:p w:rsidR="00297ED3" w:rsidRPr="00297ED3" w:rsidRDefault="00297ED3" w:rsidP="00297E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nl-NL"/>
        </w:rPr>
      </w:pPr>
      <w:r w:rsidRPr="00297ED3">
        <w:rPr>
          <w:rFonts w:ascii="Times New Roman" w:eastAsia="Times New Roman" w:hAnsi="Times New Roman"/>
          <w:sz w:val="24"/>
          <w:szCs w:val="24"/>
          <w:lang w:eastAsia="nl-NL"/>
        </w:rPr>
        <w:t>Graag bevestigen wij de ontvangst van uw brief van [datum] waarin u [onderwerp brief].</w:t>
      </w:r>
    </w:p>
    <w:p w:rsidR="00297ED3" w:rsidRPr="00297ED3" w:rsidRDefault="00297ED3" w:rsidP="00297E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nl-NL"/>
        </w:rPr>
      </w:pPr>
      <w:r w:rsidRPr="00297ED3">
        <w:rPr>
          <w:rFonts w:ascii="Times New Roman" w:eastAsia="Times New Roman" w:hAnsi="Times New Roman"/>
          <w:sz w:val="24"/>
          <w:szCs w:val="24"/>
          <w:lang w:eastAsia="nl-NL"/>
        </w:rPr>
        <w:t>Graag bevestigen wij de ontvangst van uw brief betreffende [onderwerp brief].</w:t>
      </w:r>
    </w:p>
    <w:p w:rsidR="00297ED3" w:rsidRPr="00297ED3" w:rsidRDefault="00297ED3" w:rsidP="00297E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nl-NL"/>
        </w:rPr>
      </w:pPr>
      <w:r w:rsidRPr="00297ED3">
        <w:rPr>
          <w:rFonts w:ascii="Times New Roman" w:eastAsia="Times New Roman" w:hAnsi="Times New Roman"/>
          <w:sz w:val="24"/>
          <w:szCs w:val="24"/>
          <w:lang w:eastAsia="nl-NL"/>
        </w:rPr>
        <w:t>Hierbij bevestigen wij de ontvangst van uw brief naar aanleiding van [onderwerp brief].</w:t>
      </w:r>
    </w:p>
    <w:p w:rsidR="00297ED3" w:rsidRPr="00297ED3" w:rsidRDefault="00297ED3" w:rsidP="00297E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nl-NL"/>
        </w:rPr>
      </w:pPr>
      <w:r w:rsidRPr="00297ED3">
        <w:rPr>
          <w:rFonts w:ascii="Times New Roman" w:eastAsia="Times New Roman" w:hAnsi="Times New Roman"/>
          <w:sz w:val="24"/>
          <w:szCs w:val="24"/>
          <w:lang w:eastAsia="nl-NL"/>
        </w:rPr>
        <w:t>Bij dezen bevestigen wij de ontvangst van uw brief van [datum].</w:t>
      </w:r>
    </w:p>
    <w:p w:rsidR="00297ED3" w:rsidRPr="00297ED3" w:rsidRDefault="00297ED3" w:rsidP="00297E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nl-NL"/>
        </w:rPr>
      </w:pPr>
      <w:r w:rsidRPr="00297ED3">
        <w:rPr>
          <w:rFonts w:ascii="Times New Roman" w:eastAsia="Times New Roman" w:hAnsi="Times New Roman"/>
          <w:sz w:val="24"/>
          <w:szCs w:val="24"/>
          <w:lang w:eastAsia="nl-NL"/>
        </w:rPr>
        <w:t>Wij hebben uw brief van [datum], waarin u [onderwerp brief], ontvangen.</w:t>
      </w:r>
    </w:p>
    <w:p w:rsidR="00297ED3" w:rsidRDefault="00297ED3" w:rsidP="00297ED3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sz w:val="24"/>
          <w:szCs w:val="24"/>
          <w:lang w:eastAsia="nl-NL"/>
        </w:rPr>
      </w:pPr>
    </w:p>
    <w:p w:rsidR="00297ED3" w:rsidRPr="00297ED3" w:rsidRDefault="00297ED3" w:rsidP="00297ED3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nl-NL"/>
        </w:rPr>
      </w:pPr>
      <w:bookmarkStart w:id="0" w:name="_GoBack"/>
      <w:bookmarkEnd w:id="0"/>
      <w:r w:rsidRPr="00297ED3">
        <w:rPr>
          <w:rFonts w:ascii="Times New Roman" w:eastAsia="Times New Roman" w:hAnsi="Times New Roman"/>
          <w:b/>
          <w:bCs/>
          <w:sz w:val="24"/>
          <w:szCs w:val="24"/>
          <w:lang w:eastAsia="nl-NL"/>
        </w:rPr>
        <w:lastRenderedPageBreak/>
        <w:t>Mededeling</w:t>
      </w:r>
    </w:p>
    <w:p w:rsidR="00297ED3" w:rsidRPr="00297ED3" w:rsidRDefault="00297ED3" w:rsidP="00297E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nl-NL"/>
        </w:rPr>
      </w:pPr>
      <w:r w:rsidRPr="00297ED3">
        <w:rPr>
          <w:rFonts w:ascii="Times New Roman" w:eastAsia="Times New Roman" w:hAnsi="Times New Roman"/>
          <w:sz w:val="24"/>
          <w:szCs w:val="24"/>
          <w:lang w:eastAsia="nl-NL"/>
        </w:rPr>
        <w:t>Met genoegen brengen wij u op de hoogte van [mededeling].</w:t>
      </w:r>
    </w:p>
    <w:p w:rsidR="00297ED3" w:rsidRPr="00297ED3" w:rsidRDefault="00297ED3" w:rsidP="00297E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nl-NL"/>
        </w:rPr>
      </w:pPr>
      <w:r w:rsidRPr="00297ED3">
        <w:rPr>
          <w:rFonts w:ascii="Times New Roman" w:eastAsia="Times New Roman" w:hAnsi="Times New Roman"/>
          <w:sz w:val="24"/>
          <w:szCs w:val="24"/>
          <w:lang w:eastAsia="nl-NL"/>
        </w:rPr>
        <w:t>Graag vragen wij u aandacht voor het volgende: [mededeling].</w:t>
      </w:r>
    </w:p>
    <w:p w:rsidR="00297ED3" w:rsidRPr="00297ED3" w:rsidRDefault="00297ED3" w:rsidP="00297E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nl-NL"/>
        </w:rPr>
      </w:pPr>
      <w:r w:rsidRPr="00297ED3">
        <w:rPr>
          <w:rFonts w:ascii="Times New Roman" w:eastAsia="Times New Roman" w:hAnsi="Times New Roman"/>
          <w:sz w:val="24"/>
          <w:szCs w:val="24"/>
          <w:lang w:eastAsia="nl-NL"/>
        </w:rPr>
        <w:t>Graag maken wij u erop attent dat [mededeling].</w:t>
      </w:r>
    </w:p>
    <w:p w:rsidR="00297ED3" w:rsidRPr="00297ED3" w:rsidRDefault="00297ED3" w:rsidP="00297E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nl-NL"/>
        </w:rPr>
      </w:pPr>
      <w:r w:rsidRPr="00297ED3">
        <w:rPr>
          <w:rFonts w:ascii="Times New Roman" w:eastAsia="Times New Roman" w:hAnsi="Times New Roman"/>
          <w:sz w:val="24"/>
          <w:szCs w:val="24"/>
          <w:lang w:eastAsia="nl-NL"/>
        </w:rPr>
        <w:t>Hierbij delen wij u mee dat [mededeling].</w:t>
      </w:r>
    </w:p>
    <w:p w:rsidR="00297ED3" w:rsidRPr="00297ED3" w:rsidRDefault="00297ED3" w:rsidP="00297E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nl-NL"/>
        </w:rPr>
      </w:pPr>
      <w:r w:rsidRPr="00297ED3">
        <w:rPr>
          <w:rFonts w:ascii="Times New Roman" w:eastAsia="Times New Roman" w:hAnsi="Times New Roman"/>
          <w:sz w:val="24"/>
          <w:szCs w:val="24"/>
          <w:lang w:eastAsia="nl-NL"/>
        </w:rPr>
        <w:t>Middels deze brief maak ik u kenbaar dat ik [mededeling].</w:t>
      </w:r>
    </w:p>
    <w:p w:rsidR="00297ED3" w:rsidRPr="00297ED3" w:rsidRDefault="00297ED3" w:rsidP="00297E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nl-NL"/>
        </w:rPr>
      </w:pPr>
      <w:r w:rsidRPr="00297ED3">
        <w:rPr>
          <w:rFonts w:ascii="Times New Roman" w:eastAsia="Times New Roman" w:hAnsi="Times New Roman"/>
          <w:sz w:val="24"/>
          <w:szCs w:val="24"/>
          <w:lang w:eastAsia="nl-NL"/>
        </w:rPr>
        <w:t>Door middel van dit schrijven willen wij [mededeling].</w:t>
      </w:r>
    </w:p>
    <w:p w:rsidR="00297ED3" w:rsidRPr="00297ED3" w:rsidRDefault="00297ED3" w:rsidP="00297E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nl-NL"/>
        </w:rPr>
      </w:pPr>
      <w:r w:rsidRPr="00297ED3">
        <w:rPr>
          <w:rFonts w:ascii="Times New Roman" w:eastAsia="Times New Roman" w:hAnsi="Times New Roman"/>
          <w:sz w:val="24"/>
          <w:szCs w:val="24"/>
          <w:lang w:eastAsia="nl-NL"/>
        </w:rPr>
        <w:t>Bij dezen maken wij kenbaar dat [mededeling].</w:t>
      </w:r>
    </w:p>
    <w:p w:rsidR="00297ED3" w:rsidRPr="00297ED3" w:rsidRDefault="00297ED3" w:rsidP="00297E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nl-NL"/>
        </w:rPr>
      </w:pPr>
      <w:r w:rsidRPr="00297ED3">
        <w:rPr>
          <w:rFonts w:ascii="Times New Roman" w:eastAsia="Times New Roman" w:hAnsi="Times New Roman"/>
          <w:sz w:val="24"/>
          <w:szCs w:val="24"/>
          <w:lang w:eastAsia="nl-NL"/>
        </w:rPr>
        <w:t>Via deze weg wil ik u mededelen dat [mededeling].</w:t>
      </w:r>
    </w:p>
    <w:p w:rsidR="00297ED3" w:rsidRPr="00297ED3" w:rsidRDefault="00297ED3" w:rsidP="00297E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nl-NL"/>
        </w:rPr>
      </w:pPr>
      <w:r w:rsidRPr="00297ED3">
        <w:rPr>
          <w:rFonts w:ascii="Times New Roman" w:eastAsia="Times New Roman" w:hAnsi="Times New Roman"/>
          <w:sz w:val="24"/>
          <w:szCs w:val="24"/>
          <w:lang w:eastAsia="nl-NL"/>
        </w:rPr>
        <w:t>Graag willen wij u informeren over [mededeling].</w:t>
      </w:r>
    </w:p>
    <w:p w:rsidR="00297ED3" w:rsidRPr="00297ED3" w:rsidRDefault="00297ED3" w:rsidP="00297E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nl-NL"/>
        </w:rPr>
      </w:pPr>
      <w:r w:rsidRPr="00297ED3">
        <w:rPr>
          <w:rFonts w:ascii="Times New Roman" w:eastAsia="Times New Roman" w:hAnsi="Times New Roman"/>
          <w:sz w:val="24"/>
          <w:szCs w:val="24"/>
          <w:lang w:eastAsia="nl-NL"/>
        </w:rPr>
        <w:t xml:space="preserve">Hierbij maak ik u kenbaar dat [mededeling]. </w:t>
      </w:r>
    </w:p>
    <w:p w:rsidR="00297ED3" w:rsidRPr="00297ED3" w:rsidRDefault="00297ED3" w:rsidP="00297E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nl-NL"/>
        </w:rPr>
      </w:pPr>
      <w:r w:rsidRPr="00297ED3">
        <w:rPr>
          <w:rFonts w:ascii="Times New Roman" w:eastAsia="Times New Roman" w:hAnsi="Times New Roman"/>
          <w:sz w:val="24"/>
          <w:szCs w:val="24"/>
          <w:lang w:eastAsia="nl-NL"/>
        </w:rPr>
        <w:t>In antwoord op uw brief van [datum] delen wij u mede [mededeling].</w:t>
      </w:r>
    </w:p>
    <w:p w:rsidR="005F7DE6" w:rsidRPr="00297ED3" w:rsidRDefault="005F7DE6" w:rsidP="00297ED3"/>
    <w:sectPr w:rsidR="005F7DE6" w:rsidRPr="00297ED3" w:rsidSect="00FC7202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00F06"/>
    <w:multiLevelType w:val="multilevel"/>
    <w:tmpl w:val="2F2E4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06253F"/>
    <w:multiLevelType w:val="multilevel"/>
    <w:tmpl w:val="494EB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5B4A27"/>
    <w:multiLevelType w:val="multilevel"/>
    <w:tmpl w:val="004A8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7E3C71"/>
    <w:multiLevelType w:val="multilevel"/>
    <w:tmpl w:val="EC483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34915E6"/>
    <w:multiLevelType w:val="multilevel"/>
    <w:tmpl w:val="AD0C2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ED3"/>
    <w:rsid w:val="000566DC"/>
    <w:rsid w:val="000A1B06"/>
    <w:rsid w:val="001E3D13"/>
    <w:rsid w:val="00297ED3"/>
    <w:rsid w:val="00484925"/>
    <w:rsid w:val="004F26C7"/>
    <w:rsid w:val="00554B93"/>
    <w:rsid w:val="005A7F76"/>
    <w:rsid w:val="005F7DE6"/>
    <w:rsid w:val="006500F2"/>
    <w:rsid w:val="00737583"/>
    <w:rsid w:val="00AC5402"/>
    <w:rsid w:val="00AD762B"/>
    <w:rsid w:val="00B37612"/>
    <w:rsid w:val="00DF0B48"/>
    <w:rsid w:val="00E2667C"/>
    <w:rsid w:val="00EE31B7"/>
    <w:rsid w:val="00FC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DE6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1B0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1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B06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297ED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nl-NL"/>
    </w:rPr>
  </w:style>
  <w:style w:type="character" w:styleId="Strong">
    <w:name w:val="Strong"/>
    <w:uiPriority w:val="22"/>
    <w:qFormat/>
    <w:rsid w:val="00297ED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DE6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1B0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1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B06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297ED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nl-NL"/>
    </w:rPr>
  </w:style>
  <w:style w:type="character" w:styleId="Strong">
    <w:name w:val="Strong"/>
    <w:uiPriority w:val="22"/>
    <w:qFormat/>
    <w:rsid w:val="00297E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5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k\AppData\Local\Temp\briefindeling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briefindeling.dot</Template>
  <TotalTime>1</TotalTime>
  <Pages>2</Pages>
  <Words>416</Words>
  <Characters>2289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Briefindeling</vt:lpstr>
      <vt:lpstr>Offertesjabloon</vt:lpstr>
    </vt:vector>
  </TitlesOfParts>
  <Company>Tuxx.nl</Company>
  <LinksUpToDate>false</LinksUpToDate>
  <CharactersWithSpaces>2700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Briefindeling</dc:title>
  <dc:creator>Erik</dc:creator>
  <cp:keywords>Briefindeling sjabloon</cp:keywords>
  <dc:description>Mede mogelijk gemaakt door Tuxx.nl. Kijk voor meer handige sjablonen op www.tuxx.nl.</dc:description>
  <cp:lastModifiedBy>Erik</cp:lastModifiedBy>
  <cp:revision>1</cp:revision>
  <cp:lastPrinted>2008-11-03T10:37:00Z</cp:lastPrinted>
  <dcterms:created xsi:type="dcterms:W3CDTF">2012-12-17T12:43:00Z</dcterms:created>
  <dcterms:modified xsi:type="dcterms:W3CDTF">2012-12-17T12:49:00Z</dcterms:modified>
</cp:coreProperties>
</file>